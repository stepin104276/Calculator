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C9A50" w14:textId="61BEBAD7" w:rsidR="00746D2E" w:rsidRDefault="00A30307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8DC9B2C" wp14:editId="4EF99784">
                <wp:simplePos x="0" y="0"/>
                <wp:positionH relativeFrom="column">
                  <wp:posOffset>571500</wp:posOffset>
                </wp:positionH>
                <wp:positionV relativeFrom="paragraph">
                  <wp:posOffset>-171450</wp:posOffset>
                </wp:positionV>
                <wp:extent cx="4216400" cy="131445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314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2E34AE13" w:rsidR="006F3721" w:rsidRPr="00F40045" w:rsidRDefault="00C258CE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Learning Report – </w:t>
                            </w:r>
                            <w:r w:rsidR="00A30307">
                              <w:rPr>
                                <w:rFonts w:ascii="Arial" w:hAnsi="Arial" w:cs="Arial"/>
                                <w:sz w:val="56"/>
                              </w:rPr>
                              <w:t>MULTIPURPOSE SMART BAND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45pt;margin-top:-13.5pt;width:332pt;height:103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" filled="f" stroked="f" strokeweight=".5pt">
                <v:textbox>
                  <w:txbxContent>
                    <w:p w14:paraId="48DC9B5B" w14:textId="2E34AE13" w:rsidR="006F3721" w:rsidRPr="00F40045" w:rsidRDefault="00C258CE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Learning Report – </w:t>
                      </w:r>
                      <w:r w:rsidR="00A30307">
                        <w:rPr>
                          <w:rFonts w:ascii="Arial" w:hAnsi="Arial" w:cs="Arial"/>
                          <w:sz w:val="56"/>
                        </w:rPr>
                        <w:t>MULTIPURPOSE SMART BAND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1949"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53120" behindDoc="0" locked="0" layoutInCell="1" allowOverlap="1" wp14:anchorId="48DC9B2A" wp14:editId="0EB71A9B">
            <wp:simplePos x="0" y="0"/>
            <wp:positionH relativeFrom="page">
              <wp:posOffset>-47625</wp:posOffset>
            </wp:positionH>
            <wp:positionV relativeFrom="paragraph">
              <wp:posOffset>-544195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023553" id="Group 7" o:spid="_x0000_s1026" style="position:absolute;margin-left:-19pt;margin-top:-38.1pt;width:62.9pt;height:66.5pt;z-index:251659776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543173" id="Group 10" o:spid="_x0000_s1026" style="position:absolute;margin-left:375.5pt;margin-top:.6pt;width:58.85pt;height:63.7pt;z-index:251662848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35488D9D" w:rsidR="00963DA6" w:rsidRDefault="002006D8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8"/>
        </w:rPr>
        <w:drawing>
          <wp:anchor distT="0" distB="0" distL="114300" distR="114300" simplePos="0" relativeHeight="251664896" behindDoc="0" locked="0" layoutInCell="1" allowOverlap="1" wp14:anchorId="15FE4644" wp14:editId="738ACCF6">
            <wp:simplePos x="0" y="0"/>
            <wp:positionH relativeFrom="column">
              <wp:posOffset>2200275</wp:posOffset>
            </wp:positionH>
            <wp:positionV relativeFrom="paragraph">
              <wp:posOffset>2087880</wp:posOffset>
            </wp:positionV>
            <wp:extent cx="2115185" cy="140843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40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6E15CC3C" w:rsidR="002979C3" w:rsidRPr="00404B4F" w:rsidRDefault="00E7046E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518" w:type="pct"/>
            <w:vAlign w:val="center"/>
          </w:tcPr>
          <w:p w14:paraId="48DC9A5A" w14:textId="177C8E17" w:rsidR="002979C3" w:rsidRPr="00B96BE2" w:rsidRDefault="00E7046E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19/09/2020</w:t>
            </w:r>
          </w:p>
        </w:tc>
        <w:tc>
          <w:tcPr>
            <w:tcW w:w="863" w:type="pct"/>
            <w:vAlign w:val="center"/>
          </w:tcPr>
          <w:p w14:paraId="48DC9A5B" w14:textId="28FA2E8C" w:rsidR="001B4CE7" w:rsidRPr="007B3ACD" w:rsidRDefault="00E7046E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Deeksha P</w:t>
            </w:r>
            <w:bookmarkStart w:id="0" w:name="_GoBack"/>
            <w:bookmarkEnd w:id="0"/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49458331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0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1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2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3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4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5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6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14:paraId="48DC9A88" w14:textId="7E386001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p w14:paraId="53C7F4BB" w14:textId="77777777" w:rsidR="00DE44D7" w:rsidRPr="00DE44D7" w:rsidRDefault="00DE44D7" w:rsidP="00DE44D7"/>
    <w:sdt>
      <w:sdtPr>
        <w:id w:val="-1721736785"/>
        <w:docPartObj>
          <w:docPartGallery w:val="Table of Contents"/>
          <w:docPartUnique/>
        </w:docPartObj>
      </w:sdtPr>
      <w:sdtEndPr>
        <w:rPr>
          <w:rFonts w:ascii="Calibri" w:hAnsi="Calibri"/>
          <w:noProof/>
          <w:sz w:val="22"/>
          <w:szCs w:val="22"/>
        </w:rPr>
      </w:sdtEndPr>
      <w:sdtContent>
        <w:p w14:paraId="6F0D6F80" w14:textId="48CF1DA2" w:rsidR="00DE44D7" w:rsidRDefault="00DE44D7">
          <w:pPr>
            <w:pStyle w:val="TOCHeading"/>
          </w:pPr>
          <w:r>
            <w:t>Table of Contents</w:t>
          </w:r>
        </w:p>
        <w:p w14:paraId="24FD6004" w14:textId="223F5C60" w:rsidR="00DE44D7" w:rsidRDefault="00DE44D7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18095" w:history="1">
            <w:r w:rsidRPr="00CF7BBD">
              <w:rPr>
                <w:rStyle w:val="Hyperlink"/>
                <w:rFonts w:ascii="Calibri" w:hAnsi="Calibri" w:cs="Calibri"/>
                <w:noProof/>
              </w:rPr>
              <w:t>1.3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B77F5" w14:textId="73C78891" w:rsidR="00DE44D7" w:rsidRDefault="00DE44D7">
          <w:r>
            <w:rPr>
              <w:b/>
              <w:bCs/>
              <w:noProof/>
            </w:rPr>
            <w:fldChar w:fldCharType="end"/>
          </w:r>
        </w:p>
      </w:sdtContent>
    </w:sdt>
    <w:p w14:paraId="0E791B3D" w14:textId="0FC298D4" w:rsidR="00DE44D7" w:rsidRDefault="00DE44D7" w:rsidP="00DE44D7"/>
    <w:p w14:paraId="376DC506" w14:textId="1405FC5D" w:rsidR="00DE44D7" w:rsidRDefault="00DE44D7" w:rsidP="00DE44D7"/>
    <w:p w14:paraId="44AF273E" w14:textId="5EE89989" w:rsidR="00DE44D7" w:rsidRDefault="00DE44D7" w:rsidP="00DE44D7"/>
    <w:p w14:paraId="1C56F56A" w14:textId="1FFA5DB2" w:rsidR="00DE44D7" w:rsidRDefault="00DE44D7" w:rsidP="00DE44D7"/>
    <w:p w14:paraId="62E928FD" w14:textId="26978D3C" w:rsidR="00DE44D7" w:rsidRDefault="00DE44D7" w:rsidP="00DE44D7"/>
    <w:p w14:paraId="1F1207A6" w14:textId="2A60EBC6" w:rsidR="00DE44D7" w:rsidRDefault="00DE44D7" w:rsidP="00DE44D7"/>
    <w:p w14:paraId="6341D063" w14:textId="4795EB55" w:rsidR="00DE44D7" w:rsidRDefault="00DE44D7" w:rsidP="00DE44D7"/>
    <w:p w14:paraId="5D71F21F" w14:textId="6622FFAE" w:rsidR="00DE44D7" w:rsidRDefault="00DE44D7" w:rsidP="00DE44D7"/>
    <w:p w14:paraId="67B7B12B" w14:textId="1E11E7A9" w:rsidR="00DE44D7" w:rsidRDefault="00DE44D7" w:rsidP="00DE44D7"/>
    <w:p w14:paraId="2FF0FD8F" w14:textId="07EA26EC" w:rsidR="00DE44D7" w:rsidRDefault="00DE44D7" w:rsidP="00DE44D7"/>
    <w:p w14:paraId="3CE3E85A" w14:textId="24F835E1" w:rsidR="00DE44D7" w:rsidRDefault="00DE44D7" w:rsidP="00DE44D7"/>
    <w:p w14:paraId="6137B9A0" w14:textId="443DA500" w:rsidR="00DE44D7" w:rsidRDefault="00DE44D7" w:rsidP="00DE44D7"/>
    <w:p w14:paraId="0BEFC0E1" w14:textId="737DA454" w:rsidR="00DE44D7" w:rsidRDefault="00DE44D7" w:rsidP="00DE44D7"/>
    <w:p w14:paraId="3616282C" w14:textId="1B45D6A7" w:rsidR="00DE44D7" w:rsidRDefault="00DE44D7" w:rsidP="00DE44D7"/>
    <w:p w14:paraId="6148918B" w14:textId="12881478" w:rsidR="00DE44D7" w:rsidRDefault="00DE44D7" w:rsidP="00DE44D7"/>
    <w:p w14:paraId="0985F998" w14:textId="212B2278" w:rsidR="00DE44D7" w:rsidRDefault="00DE44D7" w:rsidP="00DE44D7"/>
    <w:p w14:paraId="0ED61FC7" w14:textId="711BDD80" w:rsidR="00DE44D7" w:rsidRDefault="00DE44D7" w:rsidP="00DE44D7"/>
    <w:p w14:paraId="550D7561" w14:textId="40DE0A79" w:rsidR="00DE44D7" w:rsidRDefault="00DE44D7" w:rsidP="00DE44D7"/>
    <w:p w14:paraId="2144AC56" w14:textId="72BF33F1" w:rsidR="00DE44D7" w:rsidRDefault="00DE44D7" w:rsidP="00DE44D7"/>
    <w:p w14:paraId="2C388CED" w14:textId="6A00E407" w:rsidR="00DE44D7" w:rsidRDefault="00DE44D7" w:rsidP="00DE44D7"/>
    <w:p w14:paraId="3F38D7E7" w14:textId="572BD265" w:rsidR="00DE44D7" w:rsidRDefault="00DE44D7" w:rsidP="00DE44D7"/>
    <w:p w14:paraId="473346D4" w14:textId="4A6A304A" w:rsidR="00DE44D7" w:rsidRDefault="00DE44D7" w:rsidP="00DE44D7"/>
    <w:p w14:paraId="66CB71E1" w14:textId="22C26074" w:rsidR="00DE44D7" w:rsidRDefault="00DE44D7" w:rsidP="00DE44D7"/>
    <w:p w14:paraId="15FAFDF0" w14:textId="068FFACD" w:rsidR="00DE44D7" w:rsidRDefault="00DE44D7" w:rsidP="00DE44D7"/>
    <w:p w14:paraId="5C953F12" w14:textId="3B36A62A" w:rsidR="00DE44D7" w:rsidRDefault="00DE44D7" w:rsidP="00DE44D7"/>
    <w:p w14:paraId="3A917CFD" w14:textId="183FCF57" w:rsidR="00DE44D7" w:rsidRDefault="00DE44D7" w:rsidP="00DE44D7"/>
    <w:p w14:paraId="6301F147" w14:textId="3813899D" w:rsidR="00DE44D7" w:rsidRDefault="00DE44D7" w:rsidP="00DE44D7"/>
    <w:p w14:paraId="60932559" w14:textId="0497B80D" w:rsidR="00DE44D7" w:rsidRDefault="00DE44D7" w:rsidP="00DE44D7"/>
    <w:p w14:paraId="4B7C865D" w14:textId="110887FE" w:rsidR="00DE44D7" w:rsidRDefault="00DE44D7" w:rsidP="00DE44D7"/>
    <w:p w14:paraId="0F55C4C9" w14:textId="1931CBA8" w:rsidR="00DE44D7" w:rsidRDefault="00DE44D7" w:rsidP="00DE44D7"/>
    <w:p w14:paraId="265EAF65" w14:textId="59D53C64" w:rsidR="00DE44D7" w:rsidRDefault="00DE44D7" w:rsidP="00DE44D7"/>
    <w:p w14:paraId="647AAE9A" w14:textId="4584339D" w:rsidR="00DE44D7" w:rsidRDefault="00DE44D7" w:rsidP="00DE44D7"/>
    <w:p w14:paraId="7BBCF79B" w14:textId="61CD2A12" w:rsidR="00DE44D7" w:rsidRDefault="00DE44D7" w:rsidP="00DE44D7"/>
    <w:p w14:paraId="16D3F27F" w14:textId="0C5CA308" w:rsidR="00DE44D7" w:rsidRDefault="00DE44D7" w:rsidP="00DE44D7"/>
    <w:p w14:paraId="58E73343" w14:textId="1A24793B" w:rsidR="00DE44D7" w:rsidRDefault="00DE44D7" w:rsidP="00DE44D7"/>
    <w:p w14:paraId="044B9066" w14:textId="77777777" w:rsidR="00DE44D7" w:rsidRPr="00DE44D7" w:rsidRDefault="00DE44D7" w:rsidP="00DE44D7"/>
    <w:p w14:paraId="2DC6D49F" w14:textId="77777777" w:rsidR="00DE44D7" w:rsidRDefault="00DE44D7" w:rsidP="00DE44D7">
      <w:pPr>
        <w:pStyle w:val="Heading1"/>
        <w:rPr>
          <w:rStyle w:val="normaltextrun"/>
          <w:rFonts w:ascii="Calibri" w:hAnsi="Calibri" w:cs="Calibri"/>
          <w:sz w:val="22"/>
          <w:szCs w:val="20"/>
        </w:rPr>
      </w:pPr>
      <w:bookmarkStart w:id="5" w:name="_Toc51418095"/>
      <w:r>
        <w:rPr>
          <w:rStyle w:val="normaltextrun"/>
          <w:rFonts w:ascii="Calibri" w:hAnsi="Calibri" w:cs="Calibri"/>
          <w:sz w:val="22"/>
          <w:szCs w:val="20"/>
        </w:rPr>
        <w:lastRenderedPageBreak/>
        <w:t>1.3 Test Plan</w:t>
      </w:r>
      <w:bookmarkEnd w:id="5"/>
    </w:p>
    <w:p w14:paraId="3FD7A84F" w14:textId="77777777" w:rsidR="00DE44D7" w:rsidRDefault="00DE44D7" w:rsidP="00DE44D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701"/>
        <w:gridCol w:w="1701"/>
        <w:gridCol w:w="1701"/>
        <w:gridCol w:w="1842"/>
        <w:gridCol w:w="1560"/>
      </w:tblGrid>
      <w:tr w:rsidR="00DE44D7" w:rsidRPr="00DB6B2B" w14:paraId="41D88293" w14:textId="77777777" w:rsidTr="00015819">
        <w:trPr>
          <w:trHeight w:val="812"/>
        </w:trPr>
        <w:tc>
          <w:tcPr>
            <w:tcW w:w="993" w:type="dxa"/>
          </w:tcPr>
          <w:p w14:paraId="4F60C2A7" w14:textId="77777777" w:rsidR="00DE44D7" w:rsidRPr="00DB6B2B" w:rsidRDefault="00DE44D7" w:rsidP="0001581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b/>
                <w:sz w:val="22"/>
                <w:szCs w:val="20"/>
              </w:rPr>
            </w:pPr>
            <w:r w:rsidRPr="00DB6B2B">
              <w:rPr>
                <w:rStyle w:val="normaltextrun"/>
                <w:rFonts w:ascii="Calibri" w:hAnsi="Calibri" w:cs="Calibri"/>
                <w:b/>
                <w:sz w:val="22"/>
                <w:szCs w:val="20"/>
              </w:rPr>
              <w:t>ID</w:t>
            </w:r>
          </w:p>
        </w:tc>
        <w:tc>
          <w:tcPr>
            <w:tcW w:w="1701" w:type="dxa"/>
          </w:tcPr>
          <w:p w14:paraId="4E186658" w14:textId="77777777" w:rsidR="00DE44D7" w:rsidRPr="00DB6B2B" w:rsidRDefault="00DE44D7" w:rsidP="0001581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b/>
                <w:sz w:val="22"/>
                <w:szCs w:val="20"/>
              </w:rPr>
            </w:pPr>
            <w:r w:rsidRPr="00DB6B2B">
              <w:rPr>
                <w:rStyle w:val="normaltextrun"/>
                <w:rFonts w:ascii="Calibri" w:hAnsi="Calibri" w:cs="Calibri"/>
                <w:b/>
                <w:sz w:val="22"/>
                <w:szCs w:val="20"/>
              </w:rPr>
              <w:t>Description</w:t>
            </w:r>
          </w:p>
        </w:tc>
        <w:tc>
          <w:tcPr>
            <w:tcW w:w="1701" w:type="dxa"/>
          </w:tcPr>
          <w:p w14:paraId="191B2A78" w14:textId="77777777" w:rsidR="00DE44D7" w:rsidRPr="00DB6B2B" w:rsidRDefault="00DE44D7" w:rsidP="0001581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b/>
                <w:sz w:val="22"/>
                <w:szCs w:val="20"/>
              </w:rPr>
            </w:pPr>
            <w:r w:rsidRPr="00DB6B2B">
              <w:rPr>
                <w:rStyle w:val="normaltextrun"/>
                <w:rFonts w:ascii="Calibri" w:hAnsi="Calibri" w:cs="Calibri"/>
                <w:b/>
                <w:sz w:val="22"/>
                <w:szCs w:val="20"/>
              </w:rPr>
              <w:t>Pre-Condition</w:t>
            </w:r>
          </w:p>
        </w:tc>
        <w:tc>
          <w:tcPr>
            <w:tcW w:w="1701" w:type="dxa"/>
          </w:tcPr>
          <w:p w14:paraId="4238F1AB" w14:textId="77777777" w:rsidR="00DE44D7" w:rsidRPr="00DB6B2B" w:rsidRDefault="00DE44D7" w:rsidP="0001581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b/>
                <w:sz w:val="22"/>
                <w:szCs w:val="20"/>
              </w:rPr>
            </w:pPr>
            <w:r w:rsidRPr="00DB6B2B">
              <w:rPr>
                <w:rStyle w:val="normaltextrun"/>
                <w:rFonts w:ascii="Calibri" w:hAnsi="Calibri" w:cs="Calibri"/>
                <w:b/>
                <w:sz w:val="22"/>
                <w:szCs w:val="20"/>
              </w:rPr>
              <w:t>Expected input</w:t>
            </w:r>
          </w:p>
        </w:tc>
        <w:tc>
          <w:tcPr>
            <w:tcW w:w="1842" w:type="dxa"/>
          </w:tcPr>
          <w:p w14:paraId="1D9C102E" w14:textId="77777777" w:rsidR="00DE44D7" w:rsidRPr="00DB6B2B" w:rsidRDefault="00DE44D7" w:rsidP="0001581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b/>
                <w:sz w:val="22"/>
                <w:szCs w:val="20"/>
              </w:rPr>
            </w:pPr>
            <w:r w:rsidRPr="00DB6B2B">
              <w:rPr>
                <w:rStyle w:val="normaltextrun"/>
                <w:rFonts w:ascii="Calibri" w:hAnsi="Calibri" w:cs="Calibri"/>
                <w:b/>
                <w:sz w:val="22"/>
                <w:szCs w:val="20"/>
              </w:rPr>
              <w:t>Expected Output</w:t>
            </w:r>
          </w:p>
        </w:tc>
        <w:tc>
          <w:tcPr>
            <w:tcW w:w="1560" w:type="dxa"/>
          </w:tcPr>
          <w:p w14:paraId="07256D23" w14:textId="77777777" w:rsidR="00DE44D7" w:rsidRPr="00DB6B2B" w:rsidRDefault="00DE44D7" w:rsidP="0001581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b/>
                <w:sz w:val="22"/>
                <w:szCs w:val="20"/>
              </w:rPr>
            </w:pPr>
            <w:r w:rsidRPr="00DB6B2B">
              <w:rPr>
                <w:rStyle w:val="normaltextrun"/>
                <w:rFonts w:ascii="Calibri" w:hAnsi="Calibri" w:cs="Calibri"/>
                <w:b/>
                <w:sz w:val="22"/>
                <w:szCs w:val="20"/>
              </w:rPr>
              <w:t>Actual Output</w:t>
            </w:r>
          </w:p>
        </w:tc>
      </w:tr>
      <w:tr w:rsidR="00DE44D7" w14:paraId="4D1D0945" w14:textId="77777777" w:rsidTr="00015819">
        <w:trPr>
          <w:trHeight w:val="1403"/>
        </w:trPr>
        <w:tc>
          <w:tcPr>
            <w:tcW w:w="993" w:type="dxa"/>
          </w:tcPr>
          <w:p w14:paraId="2A161759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1.</w:t>
            </w:r>
          </w:p>
        </w:tc>
        <w:tc>
          <w:tcPr>
            <w:tcW w:w="1701" w:type="dxa"/>
          </w:tcPr>
          <w:p w14:paraId="2C8A71EC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Fetch the initial user input for operands</w:t>
            </w:r>
          </w:p>
        </w:tc>
        <w:tc>
          <w:tcPr>
            <w:tcW w:w="1701" w:type="dxa"/>
          </w:tcPr>
          <w:p w14:paraId="5641343D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The max number of inputs can be 3</w:t>
            </w:r>
          </w:p>
        </w:tc>
        <w:tc>
          <w:tcPr>
            <w:tcW w:w="1701" w:type="dxa"/>
          </w:tcPr>
          <w:p w14:paraId="1E7DE945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Integer values</w:t>
            </w:r>
          </w:p>
        </w:tc>
        <w:tc>
          <w:tcPr>
            <w:tcW w:w="1842" w:type="dxa"/>
          </w:tcPr>
          <w:p w14:paraId="5F6ABF20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Ask for the operation to be performed</w:t>
            </w:r>
          </w:p>
        </w:tc>
        <w:tc>
          <w:tcPr>
            <w:tcW w:w="1560" w:type="dxa"/>
          </w:tcPr>
          <w:p w14:paraId="1D331E45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Ask for the operation to be performed</w:t>
            </w:r>
          </w:p>
        </w:tc>
      </w:tr>
      <w:tr w:rsidR="00DE44D7" w14:paraId="496D6195" w14:textId="77777777" w:rsidTr="00015819">
        <w:trPr>
          <w:trHeight w:val="1975"/>
        </w:trPr>
        <w:tc>
          <w:tcPr>
            <w:tcW w:w="993" w:type="dxa"/>
          </w:tcPr>
          <w:p w14:paraId="6DF96B7D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2.</w:t>
            </w:r>
          </w:p>
        </w:tc>
        <w:tc>
          <w:tcPr>
            <w:tcW w:w="1701" w:type="dxa"/>
          </w:tcPr>
          <w:p w14:paraId="149D88EF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Fetch user input for operation</w:t>
            </w:r>
          </w:p>
        </w:tc>
        <w:tc>
          <w:tcPr>
            <w:tcW w:w="1701" w:type="dxa"/>
          </w:tcPr>
          <w:p w14:paraId="7A9AE94D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The operation number is assigned based on the case statements</w:t>
            </w:r>
          </w:p>
        </w:tc>
        <w:tc>
          <w:tcPr>
            <w:tcW w:w="1701" w:type="dxa"/>
          </w:tcPr>
          <w:p w14:paraId="23F51CD2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Respective operation’s case number</w:t>
            </w:r>
          </w:p>
        </w:tc>
        <w:tc>
          <w:tcPr>
            <w:tcW w:w="1842" w:type="dxa"/>
          </w:tcPr>
          <w:p w14:paraId="0D5F62DC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The function to perform that operation is called in main program</w:t>
            </w:r>
          </w:p>
        </w:tc>
        <w:tc>
          <w:tcPr>
            <w:tcW w:w="1560" w:type="dxa"/>
          </w:tcPr>
          <w:p w14:paraId="1F6038BD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The respective operation is carried out on the operand</w:t>
            </w:r>
          </w:p>
        </w:tc>
      </w:tr>
      <w:tr w:rsidR="00DE44D7" w14:paraId="4FDF6625" w14:textId="77777777" w:rsidTr="00015819">
        <w:trPr>
          <w:trHeight w:val="1976"/>
        </w:trPr>
        <w:tc>
          <w:tcPr>
            <w:tcW w:w="993" w:type="dxa"/>
          </w:tcPr>
          <w:p w14:paraId="04457071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3.</w:t>
            </w:r>
          </w:p>
        </w:tc>
        <w:tc>
          <w:tcPr>
            <w:tcW w:w="1701" w:type="dxa"/>
          </w:tcPr>
          <w:p w14:paraId="76F75452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Operations with one operand</w:t>
            </w:r>
          </w:p>
        </w:tc>
        <w:tc>
          <w:tcPr>
            <w:tcW w:w="1701" w:type="dxa"/>
          </w:tcPr>
          <w:p w14:paraId="096AD39D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Assign data enter in sequence of the operands specified</w:t>
            </w:r>
          </w:p>
        </w:tc>
        <w:tc>
          <w:tcPr>
            <w:tcW w:w="1701" w:type="dxa"/>
          </w:tcPr>
          <w:p w14:paraId="6244F165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When only one operand is inputted instead of three</w:t>
            </w:r>
          </w:p>
        </w:tc>
        <w:tc>
          <w:tcPr>
            <w:tcW w:w="1842" w:type="dxa"/>
          </w:tcPr>
          <w:p w14:paraId="09ED94D9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It should perform single operation on the operand after entering the resp. operation function</w:t>
            </w:r>
          </w:p>
        </w:tc>
        <w:tc>
          <w:tcPr>
            <w:tcW w:w="1560" w:type="dxa"/>
          </w:tcPr>
          <w:p w14:paraId="7A74048C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Considering single operand as input and carry out the operations</w:t>
            </w:r>
          </w:p>
        </w:tc>
      </w:tr>
      <w:tr w:rsidR="00DE44D7" w14:paraId="118D2813" w14:textId="77777777" w:rsidTr="00015819">
        <w:trPr>
          <w:trHeight w:val="1820"/>
        </w:trPr>
        <w:tc>
          <w:tcPr>
            <w:tcW w:w="993" w:type="dxa"/>
          </w:tcPr>
          <w:p w14:paraId="485E79E0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4.</w:t>
            </w:r>
          </w:p>
        </w:tc>
        <w:tc>
          <w:tcPr>
            <w:tcW w:w="1701" w:type="dxa"/>
          </w:tcPr>
          <w:p w14:paraId="6B765772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Multifunction on same operands</w:t>
            </w:r>
          </w:p>
        </w:tc>
        <w:tc>
          <w:tcPr>
            <w:tcW w:w="1701" w:type="dxa"/>
          </w:tcPr>
          <w:p w14:paraId="36059EC9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Data input</w:t>
            </w:r>
          </w:p>
        </w:tc>
        <w:tc>
          <w:tcPr>
            <w:tcW w:w="1701" w:type="dxa"/>
          </w:tcPr>
          <w:p w14:paraId="10A94DEE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 xml:space="preserve">When more than one operation to be performed on the operand before exiting </w:t>
            </w:r>
          </w:p>
        </w:tc>
        <w:tc>
          <w:tcPr>
            <w:tcW w:w="1842" w:type="dxa"/>
          </w:tcPr>
          <w:p w14:paraId="4A1F4CD2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It should perform all the operations and ask for next operation choice before quit</w:t>
            </w:r>
          </w:p>
        </w:tc>
        <w:tc>
          <w:tcPr>
            <w:tcW w:w="1560" w:type="dxa"/>
          </w:tcPr>
          <w:p w14:paraId="2DD2F852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Asks for choice before exiting</w:t>
            </w:r>
          </w:p>
        </w:tc>
      </w:tr>
      <w:tr w:rsidR="00DE44D7" w14:paraId="727173AE" w14:textId="77777777" w:rsidTr="00015819">
        <w:trPr>
          <w:trHeight w:val="1124"/>
        </w:trPr>
        <w:tc>
          <w:tcPr>
            <w:tcW w:w="993" w:type="dxa"/>
          </w:tcPr>
          <w:p w14:paraId="6F4722E9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5.</w:t>
            </w:r>
          </w:p>
        </w:tc>
        <w:tc>
          <w:tcPr>
            <w:tcW w:w="1701" w:type="dxa"/>
          </w:tcPr>
          <w:p w14:paraId="171345D3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Check for any number when divided by zero</w:t>
            </w:r>
          </w:p>
        </w:tc>
        <w:tc>
          <w:tcPr>
            <w:tcW w:w="1701" w:type="dxa"/>
          </w:tcPr>
          <w:p w14:paraId="596A68D2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Any divide operation</w:t>
            </w:r>
          </w:p>
        </w:tc>
        <w:tc>
          <w:tcPr>
            <w:tcW w:w="1701" w:type="dxa"/>
          </w:tcPr>
          <w:p w14:paraId="624430D4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Number divided by zero</w:t>
            </w:r>
          </w:p>
        </w:tc>
        <w:tc>
          <w:tcPr>
            <w:tcW w:w="1842" w:type="dxa"/>
          </w:tcPr>
          <w:p w14:paraId="6D122E79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Should show error and quit</w:t>
            </w:r>
          </w:p>
        </w:tc>
        <w:tc>
          <w:tcPr>
            <w:tcW w:w="1560" w:type="dxa"/>
          </w:tcPr>
          <w:p w14:paraId="6D8DC2A7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Will return 0 and exit the loop</w:t>
            </w:r>
          </w:p>
        </w:tc>
      </w:tr>
      <w:tr w:rsidR="00DE44D7" w14:paraId="1338B14C" w14:textId="77777777" w:rsidTr="00015819">
        <w:trPr>
          <w:trHeight w:val="1281"/>
        </w:trPr>
        <w:tc>
          <w:tcPr>
            <w:tcW w:w="993" w:type="dxa"/>
          </w:tcPr>
          <w:p w14:paraId="056FD386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6.</w:t>
            </w:r>
          </w:p>
        </w:tc>
        <w:tc>
          <w:tcPr>
            <w:tcW w:w="1701" w:type="dxa"/>
          </w:tcPr>
          <w:p w14:paraId="2E127227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Prime number check</w:t>
            </w:r>
          </w:p>
        </w:tc>
        <w:tc>
          <w:tcPr>
            <w:tcW w:w="1701" w:type="dxa"/>
          </w:tcPr>
          <w:p w14:paraId="14B21E08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 xml:space="preserve">A prime function operation </w:t>
            </w:r>
          </w:p>
        </w:tc>
        <w:tc>
          <w:tcPr>
            <w:tcW w:w="1701" w:type="dxa"/>
          </w:tcPr>
          <w:p w14:paraId="1036E6E9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1</w:t>
            </w:r>
          </w:p>
        </w:tc>
        <w:tc>
          <w:tcPr>
            <w:tcW w:w="1842" w:type="dxa"/>
          </w:tcPr>
          <w:p w14:paraId="25452F7E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Should return neither prime not composite</w:t>
            </w:r>
          </w:p>
        </w:tc>
        <w:tc>
          <w:tcPr>
            <w:tcW w:w="1560" w:type="dxa"/>
          </w:tcPr>
          <w:p w14:paraId="6A3BCD1D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Returns neither prime nor composite</w:t>
            </w:r>
          </w:p>
        </w:tc>
      </w:tr>
      <w:tr w:rsidR="00DE44D7" w14:paraId="276E1B76" w14:textId="77777777" w:rsidTr="00015819">
        <w:trPr>
          <w:trHeight w:val="1129"/>
        </w:trPr>
        <w:tc>
          <w:tcPr>
            <w:tcW w:w="993" w:type="dxa"/>
          </w:tcPr>
          <w:p w14:paraId="00F66956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7.</w:t>
            </w:r>
          </w:p>
        </w:tc>
        <w:tc>
          <w:tcPr>
            <w:tcW w:w="1701" w:type="dxa"/>
          </w:tcPr>
          <w:p w14:paraId="0833A89D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Modulus check</w:t>
            </w:r>
          </w:p>
        </w:tc>
        <w:tc>
          <w:tcPr>
            <w:tcW w:w="1701" w:type="dxa"/>
          </w:tcPr>
          <w:p w14:paraId="40D8547F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Modulus function with 2 operands</w:t>
            </w:r>
          </w:p>
        </w:tc>
        <w:tc>
          <w:tcPr>
            <w:tcW w:w="1701" w:type="dxa"/>
          </w:tcPr>
          <w:p w14:paraId="462E59BA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A number modulus zero</w:t>
            </w:r>
          </w:p>
        </w:tc>
        <w:tc>
          <w:tcPr>
            <w:tcW w:w="1842" w:type="dxa"/>
          </w:tcPr>
          <w:p w14:paraId="7B34FE99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Should show error and return exit</w:t>
            </w:r>
          </w:p>
        </w:tc>
        <w:tc>
          <w:tcPr>
            <w:tcW w:w="1560" w:type="dxa"/>
          </w:tcPr>
          <w:p w14:paraId="3B181F1B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Shows error with an exit</w:t>
            </w:r>
          </w:p>
        </w:tc>
      </w:tr>
      <w:tr w:rsidR="00DE44D7" w14:paraId="62BDDA8E" w14:textId="77777777" w:rsidTr="00015819">
        <w:trPr>
          <w:trHeight w:val="1201"/>
        </w:trPr>
        <w:tc>
          <w:tcPr>
            <w:tcW w:w="993" w:type="dxa"/>
          </w:tcPr>
          <w:p w14:paraId="462050BD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lastRenderedPageBreak/>
              <w:t>8.</w:t>
            </w:r>
          </w:p>
        </w:tc>
        <w:tc>
          <w:tcPr>
            <w:tcW w:w="1701" w:type="dxa"/>
          </w:tcPr>
          <w:p w14:paraId="60C63874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Check size</w:t>
            </w:r>
          </w:p>
        </w:tc>
        <w:tc>
          <w:tcPr>
            <w:tcW w:w="1701" w:type="dxa"/>
          </w:tcPr>
          <w:p w14:paraId="2F709328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Refer the requirement</w:t>
            </w:r>
          </w:p>
        </w:tc>
        <w:tc>
          <w:tcPr>
            <w:tcW w:w="1701" w:type="dxa"/>
          </w:tcPr>
          <w:p w14:paraId="0CCA3748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The user can give input flexibly</w:t>
            </w:r>
          </w:p>
        </w:tc>
        <w:tc>
          <w:tcPr>
            <w:tcW w:w="1842" w:type="dxa"/>
          </w:tcPr>
          <w:p w14:paraId="44B77F27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Small size with easy touch screen operation</w:t>
            </w:r>
          </w:p>
        </w:tc>
        <w:tc>
          <w:tcPr>
            <w:tcW w:w="1560" w:type="dxa"/>
          </w:tcPr>
          <w:p w14:paraId="4E95C546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Handy and easy accessible</w:t>
            </w:r>
          </w:p>
        </w:tc>
      </w:tr>
      <w:tr w:rsidR="00DE44D7" w14:paraId="157CE924" w14:textId="77777777" w:rsidTr="00015819">
        <w:trPr>
          <w:trHeight w:val="1272"/>
        </w:trPr>
        <w:tc>
          <w:tcPr>
            <w:tcW w:w="993" w:type="dxa"/>
          </w:tcPr>
          <w:p w14:paraId="28766868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9.</w:t>
            </w:r>
          </w:p>
        </w:tc>
        <w:tc>
          <w:tcPr>
            <w:tcW w:w="1701" w:type="dxa"/>
          </w:tcPr>
          <w:p w14:paraId="61902A0E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Pico projector</w:t>
            </w:r>
          </w:p>
        </w:tc>
        <w:tc>
          <w:tcPr>
            <w:tcW w:w="1701" w:type="dxa"/>
          </w:tcPr>
          <w:p w14:paraId="72AA57D7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The sensors are mounted</w:t>
            </w:r>
          </w:p>
        </w:tc>
        <w:tc>
          <w:tcPr>
            <w:tcW w:w="1701" w:type="dxa"/>
          </w:tcPr>
          <w:p w14:paraId="0BF8BD82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Proximity sensors are used to project over surface</w:t>
            </w:r>
          </w:p>
        </w:tc>
        <w:tc>
          <w:tcPr>
            <w:tcW w:w="1842" w:type="dxa"/>
          </w:tcPr>
          <w:p w14:paraId="608AD501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The keypad is easily accessible on the projected keyboard</w:t>
            </w:r>
          </w:p>
        </w:tc>
        <w:tc>
          <w:tcPr>
            <w:tcW w:w="1560" w:type="dxa"/>
          </w:tcPr>
          <w:p w14:paraId="491A6AB8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</w:p>
        </w:tc>
      </w:tr>
      <w:tr w:rsidR="00DE44D7" w14:paraId="5D709DD2" w14:textId="77777777" w:rsidTr="00015819">
        <w:trPr>
          <w:trHeight w:val="1122"/>
        </w:trPr>
        <w:tc>
          <w:tcPr>
            <w:tcW w:w="993" w:type="dxa"/>
          </w:tcPr>
          <w:p w14:paraId="7408CAD0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10.</w:t>
            </w:r>
          </w:p>
        </w:tc>
        <w:tc>
          <w:tcPr>
            <w:tcW w:w="1701" w:type="dxa"/>
          </w:tcPr>
          <w:p w14:paraId="10598B5F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Factorial check</w:t>
            </w:r>
          </w:p>
        </w:tc>
        <w:tc>
          <w:tcPr>
            <w:tcW w:w="1701" w:type="dxa"/>
          </w:tcPr>
          <w:p w14:paraId="56446E16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Conditions for 0 &amp; 1 factorials</w:t>
            </w:r>
          </w:p>
        </w:tc>
        <w:tc>
          <w:tcPr>
            <w:tcW w:w="1701" w:type="dxa"/>
          </w:tcPr>
          <w:p w14:paraId="1A403323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0</w:t>
            </w:r>
          </w:p>
        </w:tc>
        <w:tc>
          <w:tcPr>
            <w:tcW w:w="1842" w:type="dxa"/>
          </w:tcPr>
          <w:p w14:paraId="2BF683D5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 xml:space="preserve">The factorial of 0 should give output as error </w:t>
            </w:r>
          </w:p>
        </w:tc>
        <w:tc>
          <w:tcPr>
            <w:tcW w:w="1560" w:type="dxa"/>
          </w:tcPr>
          <w:p w14:paraId="2B2C4C1C" w14:textId="77777777" w:rsidR="00DE44D7" w:rsidRDefault="00DE44D7" w:rsidP="000158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0"/>
              </w:rPr>
              <w:t>Results in error and exits the loop</w:t>
            </w:r>
          </w:p>
        </w:tc>
      </w:tr>
    </w:tbl>
    <w:p w14:paraId="44635E5A" w14:textId="77777777" w:rsidR="00DE44D7" w:rsidRDefault="00DE44D7" w:rsidP="00DE44D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0"/>
        </w:rPr>
      </w:pPr>
    </w:p>
    <w:p w14:paraId="33276D1A" w14:textId="77777777" w:rsidR="00DE44D7" w:rsidRDefault="00DE44D7" w:rsidP="00DE44D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0"/>
        </w:rPr>
      </w:pPr>
    </w:p>
    <w:p w14:paraId="0A914016" w14:textId="77777777" w:rsidR="00DE44D7" w:rsidRPr="005F7E2D" w:rsidRDefault="00DE44D7" w:rsidP="00DE44D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0"/>
        </w:rPr>
      </w:pPr>
    </w:p>
    <w:bookmarkEnd w:id="1"/>
    <w:bookmarkEnd w:id="2"/>
    <w:bookmarkEnd w:id="3"/>
    <w:bookmarkEnd w:id="4"/>
    <w:p w14:paraId="293C6CA0" w14:textId="77777777" w:rsidR="00DE44D7" w:rsidRPr="00DE44D7" w:rsidRDefault="00DE44D7" w:rsidP="00DE44D7"/>
    <w:sectPr w:rsidR="00DE44D7" w:rsidRPr="00DE44D7" w:rsidSect="00015EE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62AB83" w14:textId="77777777" w:rsidR="00485B69" w:rsidRDefault="00485B69" w:rsidP="006A582B">
      <w:r>
        <w:separator/>
      </w:r>
    </w:p>
  </w:endnote>
  <w:endnote w:type="continuationSeparator" w:id="0">
    <w:p w14:paraId="7D56E87F" w14:textId="77777777" w:rsidR="00485B69" w:rsidRDefault="00485B69" w:rsidP="006A582B">
      <w:r>
        <w:continuationSeparator/>
      </w:r>
    </w:p>
  </w:endnote>
  <w:endnote w:type="continuationNotice" w:id="1">
    <w:p w14:paraId="6114EF7D" w14:textId="77777777" w:rsidR="00485B69" w:rsidRDefault="00485B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5E98F3" w14:textId="77777777" w:rsidR="003A1816" w:rsidRDefault="003A18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0EC9532C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E704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E7046E">
                    <w:rPr>
                      <w:b/>
                      <w:bCs/>
                      <w:noProof/>
                      <w:sz w:val="20"/>
                      <w:szCs w:val="20"/>
                    </w:rPr>
                    <w:t>5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736D2" w14:textId="77777777" w:rsidR="003A1816" w:rsidRDefault="003A1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96E5AA" w14:textId="77777777" w:rsidR="00485B69" w:rsidRDefault="00485B69" w:rsidP="006A582B">
      <w:r>
        <w:separator/>
      </w:r>
    </w:p>
  </w:footnote>
  <w:footnote w:type="continuationSeparator" w:id="0">
    <w:p w14:paraId="6D20C7F2" w14:textId="77777777" w:rsidR="00485B69" w:rsidRDefault="00485B69" w:rsidP="006A582B">
      <w:r>
        <w:continuationSeparator/>
      </w:r>
    </w:p>
  </w:footnote>
  <w:footnote w:type="continuationNotice" w:id="1">
    <w:p w14:paraId="21F93A39" w14:textId="77777777" w:rsidR="00485B69" w:rsidRDefault="00485B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B52E6" w14:textId="77777777" w:rsidR="003A1816" w:rsidRDefault="003A18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BD2C5BC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 w:rsidR="003A1816">
            <w:rPr>
              <w:rFonts w:ascii="Arial" w:hAnsi="Arial" w:cs="Arial"/>
              <w:sz w:val="20"/>
            </w:rPr>
            <w:t xml:space="preserve">GENESIS </w:t>
          </w:r>
          <w:r w:rsidR="00C258CE" w:rsidRPr="00C258CE">
            <w:rPr>
              <w:rFonts w:ascii="Arial" w:hAnsi="Arial" w:cs="Arial"/>
              <w:sz w:val="20"/>
            </w:rPr>
            <w:t xml:space="preserve">Learning Report – </w:t>
          </w:r>
          <w:r w:rsidR="003A1816">
            <w:rPr>
              <w:rFonts w:ascii="Arial" w:hAnsi="Arial" w:cs="Arial"/>
              <w:sz w:val="20"/>
            </w:rPr>
            <w:t>Module Name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26F15" w14:textId="77777777" w:rsidR="003A1816" w:rsidRDefault="003A1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20FA5DE3"/>
    <w:multiLevelType w:val="hybridMultilevel"/>
    <w:tmpl w:val="38322182"/>
    <w:lvl w:ilvl="0" w:tplc="F4864C64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3373A5"/>
    <w:multiLevelType w:val="multilevel"/>
    <w:tmpl w:val="C6424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2184858"/>
    <w:multiLevelType w:val="multilevel"/>
    <w:tmpl w:val="5BF8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36771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06D8"/>
    <w:rsid w:val="00202E57"/>
    <w:rsid w:val="00203A4E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4EAD"/>
    <w:rsid w:val="00375EC5"/>
    <w:rsid w:val="00381156"/>
    <w:rsid w:val="003832DD"/>
    <w:rsid w:val="00395C99"/>
    <w:rsid w:val="0039659E"/>
    <w:rsid w:val="003978A0"/>
    <w:rsid w:val="003A1816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253E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3637"/>
    <w:rsid w:val="004745E1"/>
    <w:rsid w:val="00474952"/>
    <w:rsid w:val="00474CB1"/>
    <w:rsid w:val="00476B74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5B69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35C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9A4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647D"/>
    <w:rsid w:val="00782CB9"/>
    <w:rsid w:val="00790EC1"/>
    <w:rsid w:val="007929BC"/>
    <w:rsid w:val="0079478B"/>
    <w:rsid w:val="00797330"/>
    <w:rsid w:val="00797B3F"/>
    <w:rsid w:val="007A25AF"/>
    <w:rsid w:val="007A34D0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01C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4A06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8F"/>
    <w:rsid w:val="008871F2"/>
    <w:rsid w:val="00890098"/>
    <w:rsid w:val="00891034"/>
    <w:rsid w:val="008910CF"/>
    <w:rsid w:val="00894273"/>
    <w:rsid w:val="00897BC4"/>
    <w:rsid w:val="008A014B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B5CC3"/>
    <w:rsid w:val="009C3EEC"/>
    <w:rsid w:val="009C4B62"/>
    <w:rsid w:val="009C5EB3"/>
    <w:rsid w:val="009C6568"/>
    <w:rsid w:val="009C7984"/>
    <w:rsid w:val="009D2FDA"/>
    <w:rsid w:val="009D650E"/>
    <w:rsid w:val="009D78CF"/>
    <w:rsid w:val="009E199F"/>
    <w:rsid w:val="009E1CDB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27E85"/>
    <w:rsid w:val="00A30307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160FF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1CEA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58CE"/>
    <w:rsid w:val="00C272E4"/>
    <w:rsid w:val="00C30E11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52A6D"/>
    <w:rsid w:val="00D61949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44D7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046E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4EC2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3B24"/>
    <w:rsid w:val="00F948FA"/>
    <w:rsid w:val="00F94DAE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74EE"/>
    <w:rsid w:val="00FF271C"/>
    <w:rsid w:val="00FF2FD0"/>
    <w:rsid w:val="00FF51F1"/>
    <w:rsid w:val="00FF6306"/>
    <w:rsid w:val="7C49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4B90E72D-3103-4D1B-875D-C08C2BA5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customStyle="1" w:styleId="paragraph">
    <w:name w:val="paragraph"/>
    <w:basedOn w:val="Normal"/>
    <w:rsid w:val="00A30307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val="en-IN" w:eastAsia="en-IN" w:bidi="ar-SA"/>
    </w:rPr>
  </w:style>
  <w:style w:type="character" w:customStyle="1" w:styleId="normaltextrun">
    <w:name w:val="normaltextrun"/>
    <w:basedOn w:val="DefaultParagraphFont"/>
    <w:rsid w:val="00A30307"/>
  </w:style>
  <w:style w:type="character" w:customStyle="1" w:styleId="eop">
    <w:name w:val="eop"/>
    <w:basedOn w:val="DefaultParagraphFont"/>
    <w:rsid w:val="00A30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ladmin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E4F96AD-8D18-4186-AE6F-7E903FB09F1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E6C7EF7C-AD2D-4FD6-A48D-EBE0559F3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11</TotalTime>
  <Pages>5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DEEKSHA P</cp:lastModifiedBy>
  <cp:revision>8</cp:revision>
  <cp:lastPrinted>2014-03-29T07:34:00Z</cp:lastPrinted>
  <dcterms:created xsi:type="dcterms:W3CDTF">2020-09-17T16:18:00Z</dcterms:created>
  <dcterms:modified xsi:type="dcterms:W3CDTF">2020-09-19T08:58:00Z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